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4570E82C" w:rsidR="00000943" w:rsidRPr="006540A1" w:rsidRDefault="00302896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FELIPE CRISPIM DE MATTOS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4570E82C" w:rsidR="00000943" w:rsidRPr="006540A1" w:rsidRDefault="00302896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FELIPE CRISPIM DE MATTOS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40ADC928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'Bem-vindo a calculadora de desconto do Atacado Felipe Crispim de Mattos (RU: 4193976)'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60AE35D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AC1584D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#RU: 4193976</w:t>
            </w:r>
          </w:p>
          <w:p w14:paraId="766562ED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A911FF3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 = </w:t>
            </w:r>
            <w:proofErr w:type="gramStart"/>
            <w:r w:rsidRPr="001D5BAB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valor do produto que deseja comprar: '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C837EE0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1D5BAB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a quantidade que deseja comprar: '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7BA729CB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6FB4974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&lt;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13DD8F6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valor_final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</w:p>
          <w:p w14:paraId="3CB90579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n =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2113BDF7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0D6B64DB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lastRenderedPageBreak/>
              <w:t>elif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&gt;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D5BAB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&lt;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C08DAE8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valor_final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- 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((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0.03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AC2DCB6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n =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</w:p>
          <w:p w14:paraId="1099F149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&gt;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19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D5BAB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&lt;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CCA35B6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valor_final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- 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((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0.06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47B9028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n =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6</w:t>
            </w:r>
          </w:p>
          <w:p w14:paraId="43565747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&gt;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99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25F054C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valor_final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- 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((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proofErr w:type="spellStart"/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qnt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0.10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25B31E3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n = </w:t>
            </w:r>
            <w:r w:rsidRPr="001D5BAB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</w:p>
          <w:p w14:paraId="2F95C648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D5BAB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FE47287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um número inteiro'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A0A6BA1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CCFB703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'A sua compra sem desconto era de: R$ {:.2f}'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valor_produto*qnt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67ACB86B" w14:textId="77777777" w:rsidR="001D5BAB" w:rsidRPr="001D5BAB" w:rsidRDefault="001D5BAB" w:rsidP="001D5BA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D5BA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'A sua compra com desconto de {}% é de: R$ {:.2f}'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r w:rsidRPr="001D5BA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n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1D5BAB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valor_final</w:t>
            </w:r>
            <w:r w:rsidRPr="001D5BAB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9A8D8D8" w14:textId="00C5D5F5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0B9D5F45" w14:textId="74F32CEC" w:rsidR="00736765" w:rsidRPr="00493FB9" w:rsidRDefault="001D5BAB" w:rsidP="00493FB9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0F4D80" wp14:editId="5A352E5E">
                  <wp:extent cx="6076950" cy="91698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56" t="58091" r="70993" b="28727"/>
                          <a:stretch/>
                        </pic:blipFill>
                        <pic:spPr bwMode="auto">
                          <a:xfrm>
                            <a:off x="0" y="0"/>
                            <a:ext cx="6190007" cy="934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5E24F2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#Questão 2</w:t>
            </w:r>
          </w:p>
          <w:p w14:paraId="7BBC12C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92A6032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'Olá, seja bem-vindo a pizzaria Felipe Crispim de Mattos (RU: 4193976)'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9B945A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#RU: 4193976</w:t>
            </w:r>
          </w:p>
          <w:p w14:paraId="03B17894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'Este é o novo CARDÁPIO:'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A6B6AA1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'--------------------------------------------------------'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5E68A6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Código | Sabor      | Preço tamanho M | Preço tamanho 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858DBE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21     | Napolitana | R$ 20,00        | R$ 26,00'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3F7F24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22     | Margherita | R$ 20,00        | R$ 26,00'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A162F5D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23     | Calabresa  | R$ 25,00        | R$ 32,00'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023C4A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24     | Toscana    | R$ 30,00        | R$ 39,00'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73BE12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 25     | Portuguesa | R$ 30,00        | R$ 39,00'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F3A897C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lastRenderedPageBreak/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'--------------------------------------------------------'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3B949D8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 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7652973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9811311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tamanho =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tamanho de pizza desejado (M/G): 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7C56298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 !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!=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A643EE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'Tamanho inválido'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2CD198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'Tente novamente'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159172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11D9F52F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19FC085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3307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código do sabor desejado: 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8A9B437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 !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21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codigo !=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22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codigo !=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23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codigo !=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24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codigo !=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25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1736C3C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 inválido'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40C13DD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'Tente novamente'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E62C57F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0E3F8C88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6FEE665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21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BD971E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'Napolitana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FF29FA1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</w:t>
            </w:r>
          </w:p>
          <w:p w14:paraId="69E2A3B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21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6AEFD6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'Napolitana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23CC138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26</w:t>
            </w:r>
          </w:p>
          <w:p w14:paraId="1FCD68E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63DF43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22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1CF498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'Margherita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843E467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</w:t>
            </w:r>
          </w:p>
          <w:p w14:paraId="5F9E3E0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22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4BD6622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'Margherita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0401E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26</w:t>
            </w:r>
          </w:p>
          <w:p w14:paraId="11CA468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7FF63D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23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BA5C4B9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'Calabresa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178C356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25</w:t>
            </w:r>
          </w:p>
          <w:p w14:paraId="70EA9F65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23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3F1C7C5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'Calabresa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D89C7E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32.50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49C7B69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DB3F95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24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C70A969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'Toscana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9200D32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</w:p>
          <w:p w14:paraId="7DA6E7CA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24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7172C2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'Toscana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F0623CC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39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49980919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8A1E29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25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57DB064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'Portuguesa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1E4AC64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</w:p>
          <w:p w14:paraId="1CB65DC9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25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tamanho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B38994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res 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'Portuguesa tamanho {}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tamanho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55BECB0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</w:t>
            </w:r>
            <w:r w:rsidRPr="0003307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39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1293FDDF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527F16FF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0A21D4F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 pediu uma pizza {}'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res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64B566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'Gostaria de fazer mais algum pedido?'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33DE30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"SIM" ou "NÃO"'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83ADC21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question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51BC95C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7608B36C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question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'SIM'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question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'sim'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33078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question == </w:t>
            </w:r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'Sim'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46D830B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6ED2C243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6736AFE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4DC666B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3307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0651F00A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107268F5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103130C2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4A284D54" w14:textId="77777777" w:rsidR="00033078" w:rsidRPr="00033078" w:rsidRDefault="00033078" w:rsidP="00033078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3307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 total a ser pago é de: R$ {:.2f}'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03307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3307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</w:t>
            </w:r>
            <w:r w:rsidRPr="00033078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4726B16D" w14:textId="4390140E" w:rsidR="008D2BAC" w:rsidRPr="008D2BAC" w:rsidRDefault="008D2BAC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7DCE0CE4" w14:textId="40DAF4D1" w:rsidR="008970AC" w:rsidRPr="008D2BAC" w:rsidRDefault="00033078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033078">
              <w:rPr>
                <w:rFonts w:eastAsia="Times New Roman"/>
                <w:noProof/>
                <w:color w:val="FF0000"/>
                <w:sz w:val="40"/>
                <w:szCs w:val="40"/>
              </w:rPr>
              <w:drawing>
                <wp:inline distT="0" distB="0" distL="0" distR="0" wp14:anchorId="2AEED550" wp14:editId="277A314F">
                  <wp:extent cx="5258534" cy="4525006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2D41A" w14:textId="77777777" w:rsidR="00E654A7" w:rsidRDefault="00E654A7" w:rsidP="00E654A7">
      <w:r>
        <w:lastRenderedPageBreak/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volume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valor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proofErr w:type="gramStart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 &lt;</w:t>
                        </w:r>
                        <w:proofErr w:type="gramEnd"/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558E64A2" w:rsidR="00D3788E" w:rsidRPr="00F11E78" w:rsidRDefault="00D3788E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7777777" w:rsidR="00D3788E" w:rsidRPr="00F11E78" w:rsidRDefault="00D3788E" w:rsidP="00D3788E">
                        <w:pPr>
                          <w:ind w:firstLine="0"/>
                          <w:jc w:val="left"/>
                        </w:pPr>
                        <w:r w:rsidRPr="00F11E78">
                          <w:t>peso(kg)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7777777" w:rsidR="00D3788E" w:rsidRPr="00F11E78" w:rsidRDefault="00D3788E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multiplicador</w:t>
                        </w:r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 xml:space="preserve">b - Básica 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p - Premium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s - Suprema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77777777" w:rsidR="00D3788E" w:rsidRPr="00F11E78" w:rsidRDefault="00D3788E" w:rsidP="00585B70">
                        <w:pPr>
                          <w:ind w:firstLine="0"/>
                          <w:jc w:val="left"/>
                        </w:pPr>
                        <w:r w:rsidRPr="00F11E78">
                          <w:t>rota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390C7A6C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proofErr w:type="gramStart"/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B07E30" w:rsidRPr="00C75A05">
              <w:rPr>
                <w:b/>
                <w:bCs/>
                <w:color w:val="1F3864" w:themeColor="accent5" w:themeShade="80"/>
              </w:rPr>
              <w:t>.S</w:t>
            </w:r>
            <w:r w:rsidR="0002665B" w:rsidRPr="00C75A05">
              <w:rPr>
                <w:b/>
                <w:bCs/>
                <w:color w:val="1F3864" w:themeColor="accent5" w:themeShade="80"/>
              </w:rPr>
              <w:t>e</w:t>
            </w:r>
            <w:proofErr w:type="gramEnd"/>
            <w:r w:rsidR="0002665B" w:rsidRPr="00C75A05">
              <w:rPr>
                <w:b/>
                <w:bCs/>
                <w:color w:val="1F3864" w:themeColor="accent5" w:themeShade="80"/>
              </w:rPr>
              <w:t xml:space="preserve">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ou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para o caso </w:t>
            </w:r>
            <w:proofErr w:type="gramStart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do</w:t>
            </w:r>
            <w:proofErr w:type="gramEnd"/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elif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else</w:t>
            </w:r>
            <w:proofErr w:type="spellEnd"/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elif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/</w:t>
            </w:r>
            <w:proofErr w:type="spellStart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else</w:t>
            </w:r>
            <w:proofErr w:type="spellEnd"/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502B65F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#Questão 3</w:t>
            </w:r>
          </w:p>
          <w:p w14:paraId="0AF107AE" w14:textId="77777777" w:rsidR="009F1E4B" w:rsidRPr="00151A7C" w:rsidRDefault="00304F8E" w:rsidP="009F1E4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</w:t>
            </w:r>
            <w:r w:rsidR="009F1E4B"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#RU: 4193976</w:t>
            </w:r>
          </w:p>
          <w:p w14:paraId="241B1ABA" w14:textId="5BC048FE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-------------------------------------------------------------------------#</w:t>
            </w:r>
          </w:p>
          <w:p w14:paraId="3EDD1E99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304F8E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04F8E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volumeFeijoada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3EBA2EE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41D66C03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59FA89FA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vol = </w:t>
            </w:r>
            <w:proofErr w:type="gramStart"/>
            <w:r w:rsidRPr="00304F8E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304F8E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304F8E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volume de feijoada desejado (Entre 300 e 5000ml): '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7B8C2252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&gt;= </w:t>
            </w:r>
            <w:r w:rsidRPr="00304F8E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300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04F8E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&lt;= </w:t>
            </w:r>
            <w:r w:rsidRPr="00304F8E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5000</w:t>
            </w:r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4A0D9036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r w:rsidRPr="00304F8E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0.08</w:t>
            </w:r>
          </w:p>
          <w:p w14:paraId="05623B2B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2484820B" w14:textId="77777777" w:rsidR="00304F8E" w:rsidRPr="00304F8E" w:rsidRDefault="00304F8E" w:rsidP="00304F8E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304F8E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304F8E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3891B2C" w14:textId="77777777" w:rsidR="00151A7C" w:rsidRPr="00151A7C" w:rsidRDefault="00304F8E" w:rsidP="00151A7C">
            <w:pPr>
              <w:shd w:val="clear" w:color="auto" w:fill="1E1E1E"/>
              <w:spacing w:line="285" w:lineRule="atLeast"/>
              <w:ind w:firstLine="0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304F8E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r w:rsidR="00151A7C"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#Questão 3</w:t>
            </w:r>
          </w:p>
          <w:p w14:paraId="3DE412D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#-------------------------------------------------------------------COMEÇO-------------------------------------------------------------------------#</w:t>
            </w:r>
          </w:p>
          <w:p w14:paraId="71B2BFB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volumeFeijoada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17240A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4727FB4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63E0735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vol =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volume de feijoada desejado (Entre 300 e 5000ml): 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</w:p>
          <w:p w14:paraId="34B5BD8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&gt;=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300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&lt;=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5000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3B35A81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0.08</w:t>
            </w:r>
          </w:p>
          <w:p w14:paraId="147F048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67DC8388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1AEDAD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'Ops! Parece que você não digitou um volume válido. Tente novamente...'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C0F1DAF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6AF2B4C3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C0D962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'Ops! Parece que você não digitou um número. Tente novamente...'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0460CA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#----------------------------------------------------------------------FIM-------------------------------------------------------------------------#</w:t>
            </w:r>
          </w:p>
          <w:p w14:paraId="0A5FCB8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#-------------------------------------------------------------------COMEÇO-------------------------------------------------------------------------#        </w:t>
            </w:r>
          </w:p>
          <w:p w14:paraId="180F5BE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opcaoFeijoada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04645D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2F1885E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7095A63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"B" para BÁSICA: Feijão + paiol + costelinha'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CDD527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"P" para PREMIUM: Feijão + paiol + costelinha + partes de porco'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1B0A80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"S" para SUPREMA: Feijão + paiol + costelinha + partes do porco + charque + calabresa + bacon'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12AA208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tipo =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'Qual a opção de feijoada desejada: 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B96DB0E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155E933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'B'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6843350B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'Tipo selecionado: BÁSICA'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556D57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1F471FD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</w:t>
            </w:r>
          </w:p>
          <w:p w14:paraId="069DB2E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'P'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6AE5376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'Tipo selecionado: PREMIUM'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68B9BC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1.25</w:t>
            </w:r>
          </w:p>
          <w:p w14:paraId="64E3D2AB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1315DEF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'S'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tipo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4916577B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'Tipo selecionado: SUPREME'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926EFA8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</w:p>
          <w:p w14:paraId="65C50866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2E0215F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'Ops. Parece que você digitou uma opção inválida. Tente novamente...'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B6D1E1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242742E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13D56FB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93E993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718908D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#----------------------------------------------------------------------FIM-------------------------------------------------------------------------#</w:t>
            </w:r>
          </w:p>
          <w:p w14:paraId="3124A73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#-------------------------------------------------------------------COMEÇO-------------------------------------------------------------------------#</w:t>
            </w:r>
          </w:p>
          <w:p w14:paraId="6630196F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acompanhamentoFeijoada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5E4CAE7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3ECDB75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500441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'Deseja incluir algum acompanhamento em seu pedido?'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64160B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1 para "SIM"'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527A95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2 para "NÃO"'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D98412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escolha =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5093BA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2E4178F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20CB522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331BB6F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acumulador 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4947649E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2EBEC6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FD8C73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'Este é o nosso menu de acompanhamentos:'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A5F71B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"1" para - 200g de Arroz;'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A9AEA3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"2" para - 150g de Farofa especial;'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4187E1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"3" para - 100g de Couve cozida;'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AA971E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"4" para - 1 Laranja descascada;'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1844E76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"0" para - Encerrar pedido;'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BC2FC0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escolha =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aqui o acompanhamento desejado: 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24A8503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FDD850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7046301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acumulador +=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5.00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</w:t>
            </w:r>
          </w:p>
          <w:p w14:paraId="4FAF061E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</w:p>
          <w:p w14:paraId="088A962D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47AFF7B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acumulador +=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6.00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44BE15BF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</w:t>
            </w:r>
          </w:p>
          <w:p w14:paraId="4B550F1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'3'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192FA80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acumulador +=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7.00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544D54B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</w:t>
            </w:r>
          </w:p>
          <w:p w14:paraId="35B76086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'4'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56FEB41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acumulador += </w:t>
            </w:r>
            <w:r w:rsidRPr="00151A7C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3.00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044EE3A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</w:t>
            </w:r>
          </w:p>
          <w:p w14:paraId="617FE0E5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escolha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'0'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01E394A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acumulador  </w:t>
            </w:r>
          </w:p>
          <w:p w14:paraId="12C9730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</w:t>
            </w:r>
          </w:p>
          <w:p w14:paraId="554E902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1FD63B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'Ops! Parece que você desejou um número inválido. Tente novamente...'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0E72FC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301FFBDF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60E5E0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'Deseja adicionar mais algum acompanhamento?'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03AC981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1 para "SIM"'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A5116D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2 para "NÃO"'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43E6A3DB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continuar =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228D7B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continuar == </w:t>
            </w:r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"1"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3E72738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05D8769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C4AA1A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acumulador   </w:t>
            </w:r>
          </w:p>
          <w:p w14:paraId="3629386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66647C23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7FB2C9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'Tente Novamente...'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9E9BF6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151A7C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576158A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4C93681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4E0C4D1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#------------------------------------------------------------------------------FIM-----------------------------------------------------------------#</w:t>
            </w:r>
          </w:p>
          <w:p w14:paraId="48F70B7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</w:p>
          <w:p w14:paraId="487F4AA4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#PROGRAMA OFICIAL</w:t>
            </w:r>
          </w:p>
          <w:p w14:paraId="565F45D3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0069E1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 vindo a Feijuca do Felipe Crispim de Mattos (RU 4193976)'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8EBF4E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#RU: 4193976</w:t>
            </w:r>
          </w:p>
          <w:p w14:paraId="4F1E46BC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78C82D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volume =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volumeFeijoada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4839B0A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7DFA5EE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feijoada =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9ED4007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DBE1899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acompanhamento = </w:t>
            </w:r>
            <w:proofErr w:type="spellStart"/>
            <w:proofErr w:type="gramStart"/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acompanhamentoFeijoada</w:t>
            </w:r>
            <w:proofErr w:type="spell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0C26712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CF8EDF0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04CCE636" w14:textId="77777777" w:rsidR="00151A7C" w:rsidRPr="00151A7C" w:rsidRDefault="00151A7C" w:rsidP="00151A7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'Total a ser pago:R$ {:.2f}. (Volume = R$ {:.2f} * Opção = R$ {:.2f} + Acompanhamento = R$ {:.2f})</w:t>
            </w:r>
            <w:proofErr w:type="gramStart"/>
            <w:r w:rsidRPr="00151A7C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r w:rsidRPr="00151A7C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gramEnd"/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feijoada * volume + acompanhamento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volume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feijoada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151A7C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acompanhamento</w:t>
            </w:r>
            <w:r w:rsidRPr="00151A7C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55899F1" w14:textId="43A846CF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6BC37E7C" w:rsidR="003E125A" w:rsidRPr="00881E23" w:rsidRDefault="00304F8E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304F8E">
              <w:rPr>
                <w:rFonts w:eastAsia="Times New Roman"/>
                <w:noProof/>
                <w:color w:val="FF0000"/>
                <w:sz w:val="36"/>
                <w:szCs w:val="36"/>
              </w:rPr>
              <w:lastRenderedPageBreak/>
              <w:drawing>
                <wp:inline distT="0" distB="0" distL="0" distR="0" wp14:anchorId="45D85508" wp14:editId="6C371462">
                  <wp:extent cx="6057900" cy="6531689"/>
                  <wp:effectExtent l="0" t="0" r="0" b="254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594" cy="655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1602D10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[]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5F4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#RU:4193976</w:t>
            </w:r>
          </w:p>
          <w:p w14:paraId="0518988A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BA087B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#-----------------------FUNÇÃO CADASTRAR----------------------------------------#</w:t>
            </w:r>
          </w:p>
          <w:p w14:paraId="7882C64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BFC787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cadastrarProduto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codProduto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FA73B5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'BEM-VINDO AO MENU DE CADASTRO DE PRODUTOS'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D9C299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AF51792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 código do Produto é: {}'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79603F9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1232951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produto =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'Qual o nome do PRODUTO?: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CF4FBAA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fabricante =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'Qual o nome do FABRICANTE: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D6790B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valor =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'Qual o VALOR do produto?: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926610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dicionarioProduto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3064AF52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'produto'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produto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21A6A09A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fabricante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106BF62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   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valor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</w:p>
          <w:p w14:paraId="18D0326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listaProdutos.append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dicionarioProduto.copy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())</w:t>
            </w:r>
          </w:p>
          <w:p w14:paraId="062B7923" w14:textId="77777777" w:rsidR="00445F42" w:rsidRPr="00445F42" w:rsidRDefault="00445F42" w:rsidP="00445F42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CD2D8A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#-----------------------CONSULTAR REMOVER---------------------------------------#</w:t>
            </w:r>
          </w:p>
          <w:p w14:paraId="4FCE6D9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D4E008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consultarProduto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4784038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4448F1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5334599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B01ADE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'BEM-VINDO AO MENU CONSULTA PRODUTO'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A7AA23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DAEADB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"1" para consultar todos os produtos'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4C129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"2" para consultar o produto pelo seu código'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E72DA8A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"3" para consultar o fabricante'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736C13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"4" para Retornar'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AA0360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F4651F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consultar =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a opção de desejada: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07C41268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802DBC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consultar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0B70DE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 selecionou "CONSULTAR TODOS OS PRODUTOS"'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99D4D3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2A8A31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produto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A851D8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produto.items</w:t>
            </w:r>
            <w:proofErr w:type="spellEnd"/>
            <w:proofErr w:type="gram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</w:p>
          <w:p w14:paraId="5FCA365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 : {}'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6B932B9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07FB984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consultar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A0E52A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 selecionou "CONSULTA POR CÓDIGO"'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286CA7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811BDE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escolha =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códio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desejado: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BAF00D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3BFFB3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produto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71649C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escolha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4D18F90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produto.items</w:t>
            </w:r>
            <w:proofErr w:type="spellEnd"/>
            <w:proofErr w:type="gram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</w:p>
          <w:p w14:paraId="5215B7E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 : {}'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63C6A7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6CD196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3553FA1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consultar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1ADA8B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 selecionou "CONSULTA POR FABRICANTE"'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E2E009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5DA97B9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escolha =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fabricante desejado: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DFB6462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046C4B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produto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5F5746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escolha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747F57A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produto.items</w:t>
            </w:r>
            <w:proofErr w:type="spellEnd"/>
            <w:proofErr w:type="gram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</w:p>
          <w:p w14:paraId="545373E5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 : {}'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.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091EF5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997733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consultar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22C991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63F9EE7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63DD5F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D457DC8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 valor digitado não é válido. Tente novamente.'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DF72578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4D652ED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DC26AB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685817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 valor digitado não é válido. Tente novamente.'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AC4A3E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4D0771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#-----------------------REMOVER PRODUTO-----------------------------------------#</w:t>
            </w:r>
          </w:p>
          <w:p w14:paraId="5C755A3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D13A86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removerProduto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6316EB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71F5E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'BEM-BINDO AO MENU REMOVER PRODUTO'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BF4072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escolha =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o código do produto que deseja remover: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BC2066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produto </w:t>
            </w:r>
            <w:r w:rsidRPr="00445F4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D7D8AF5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escolha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6448A4C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listaProdutos.remove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51E6E25A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1867209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#------------------------PROGRAMA-----------------------------------------------#</w:t>
            </w:r>
          </w:p>
          <w:p w14:paraId="3DD186D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A2F5341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'BEM-VINDO AO MENU DE CADASTROS "Felipe Crispim de Mattos" (RU: 4193976)'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499BA5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488E20E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F91FA0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E323895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7B19C0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13BA66D2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"1" para CADASTRAR Produto'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1075051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"2 para CONSULTAR Produto'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0A11EF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"3" para REMOVER Produto'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02D1CE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"4" para SAIR'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DBBA955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35BF7A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 a opção desejada: 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7A3968E2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779996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EFF665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70570C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+=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76C4F223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cadastrarProduto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C8A131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580C16AD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2CECE4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consultarProduto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2CC550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3E7DD1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118ACF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removerProduto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AB1619E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41FABFF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445F4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BA35134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'Saindo...'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36F160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67ABDD3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47531B7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A5187CF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'Tente de novo'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4D3F967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531398CB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1D97C50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 não digitou um valor válido. Favor tentar novamente'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</w:p>
          <w:p w14:paraId="7F82D75C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98CDD81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45F4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45F4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'Encerrando...'</w:t>
            </w:r>
            <w:r w:rsidRPr="00445F4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445F4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</w:p>
          <w:p w14:paraId="0C1A8C16" w14:textId="77777777" w:rsidR="00445F42" w:rsidRPr="00445F42" w:rsidRDefault="00445F42" w:rsidP="00445F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1A2C282" w14:textId="7C3EF325" w:rsidR="00D05CCE" w:rsidRPr="0005040A" w:rsidRDefault="00D05CCE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6023ACA1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830251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4BA4BC13" wp14:editId="20106A7F">
                  <wp:extent cx="5174495" cy="6315236"/>
                  <wp:effectExtent l="0" t="0" r="762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176" cy="633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251">
              <w:rPr>
                <w:rFonts w:eastAsia="Times New Roman"/>
                <w:color w:val="FF0000"/>
                <w:sz w:val="40"/>
                <w:szCs w:val="40"/>
              </w:rPr>
              <w:t xml:space="preserve"> </w:t>
            </w:r>
          </w:p>
          <w:p w14:paraId="722C7CD6" w14:textId="350A118E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830251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2F89895F" wp14:editId="47FC4C5B">
                  <wp:extent cx="4127021" cy="5243744"/>
                  <wp:effectExtent l="0" t="0" r="698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55" cy="526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251">
              <w:rPr>
                <w:rFonts w:eastAsia="Times New Roman"/>
                <w:color w:val="FF0000"/>
                <w:sz w:val="40"/>
                <w:szCs w:val="40"/>
              </w:rPr>
              <w:t xml:space="preserve"> </w:t>
            </w:r>
          </w:p>
          <w:p w14:paraId="5E504DE6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28276DBB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830251">
              <w:rPr>
                <w:rFonts w:eastAsia="Times New Roman"/>
                <w:color w:val="FF0000"/>
                <w:sz w:val="40"/>
                <w:szCs w:val="40"/>
              </w:rPr>
              <w:drawing>
                <wp:inline distT="0" distB="0" distL="0" distR="0" wp14:anchorId="15BD90E9" wp14:editId="246D0713">
                  <wp:extent cx="3753374" cy="2381582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251">
              <w:rPr>
                <w:rFonts w:eastAsia="Times New Roman"/>
                <w:color w:val="FF0000"/>
                <w:sz w:val="40"/>
                <w:szCs w:val="40"/>
              </w:rPr>
              <w:t xml:space="preserve"> </w:t>
            </w:r>
          </w:p>
          <w:p w14:paraId="7A2A338C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1E3F367F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5FBBCFE7" w14:textId="77777777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25BDEC5B" w14:textId="37E16F96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830251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62AE1013" wp14:editId="3B90AA48">
                  <wp:extent cx="3963653" cy="3424686"/>
                  <wp:effectExtent l="0" t="0" r="0" b="444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705" cy="343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251">
              <w:rPr>
                <w:rFonts w:eastAsia="Times New Roman"/>
                <w:color w:val="FF0000"/>
                <w:sz w:val="40"/>
                <w:szCs w:val="40"/>
              </w:rPr>
              <w:t xml:space="preserve"> </w:t>
            </w:r>
          </w:p>
          <w:p w14:paraId="5E82A8C1" w14:textId="5590D718" w:rsidR="00830251" w:rsidRDefault="00830251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30988B89" w14:textId="1FAFAD01" w:rsidR="00830251" w:rsidRDefault="00445F42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445F42">
              <w:rPr>
                <w:rFonts w:eastAsia="Times New Roman"/>
                <w:color w:val="FF0000"/>
                <w:sz w:val="40"/>
                <w:szCs w:val="40"/>
              </w:rPr>
              <w:drawing>
                <wp:inline distT="0" distB="0" distL="0" distR="0" wp14:anchorId="318CB0AB" wp14:editId="11F723FA">
                  <wp:extent cx="3449643" cy="4934299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405" cy="494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E2BA" w14:textId="512BFAB2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lastRenderedPageBreak/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AA46" w14:textId="77777777" w:rsidR="00252E42" w:rsidRDefault="00252E42" w:rsidP="00B5761D">
      <w:r>
        <w:separator/>
      </w:r>
    </w:p>
    <w:p w14:paraId="778B2CBF" w14:textId="77777777" w:rsidR="00252E42" w:rsidRDefault="00252E42" w:rsidP="00B5761D"/>
    <w:p w14:paraId="31409C31" w14:textId="77777777" w:rsidR="00252E42" w:rsidRDefault="00252E42" w:rsidP="00B5761D"/>
  </w:endnote>
  <w:endnote w:type="continuationSeparator" w:id="0">
    <w:p w14:paraId="2F4C606E" w14:textId="77777777" w:rsidR="00252E42" w:rsidRDefault="00252E42" w:rsidP="00B5761D">
      <w:r>
        <w:continuationSeparator/>
      </w:r>
    </w:p>
    <w:p w14:paraId="201C2910" w14:textId="77777777" w:rsidR="00252E42" w:rsidRDefault="00252E42" w:rsidP="00B5761D"/>
    <w:p w14:paraId="73602121" w14:textId="77777777" w:rsidR="00252E42" w:rsidRDefault="00252E42" w:rsidP="00B5761D"/>
  </w:endnote>
  <w:endnote w:type="continuationNotice" w:id="1">
    <w:p w14:paraId="440C2E35" w14:textId="77777777" w:rsidR="00252E42" w:rsidRDefault="00252E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18FB" w14:textId="77777777" w:rsidR="00252E42" w:rsidRDefault="00252E42" w:rsidP="00B5761D">
      <w:r>
        <w:separator/>
      </w:r>
    </w:p>
    <w:p w14:paraId="0CBF45F4" w14:textId="77777777" w:rsidR="00252E42" w:rsidRDefault="00252E42" w:rsidP="00B5761D"/>
    <w:p w14:paraId="20EB6348" w14:textId="77777777" w:rsidR="00252E42" w:rsidRDefault="00252E42" w:rsidP="00B5761D"/>
  </w:footnote>
  <w:footnote w:type="continuationSeparator" w:id="0">
    <w:p w14:paraId="6DCFB4C3" w14:textId="77777777" w:rsidR="00252E42" w:rsidRDefault="00252E42" w:rsidP="00B5761D">
      <w:r>
        <w:continuationSeparator/>
      </w:r>
    </w:p>
    <w:p w14:paraId="54568B82" w14:textId="77777777" w:rsidR="00252E42" w:rsidRDefault="00252E42" w:rsidP="00B5761D"/>
    <w:p w14:paraId="1732EA8C" w14:textId="77777777" w:rsidR="00252E42" w:rsidRDefault="00252E42" w:rsidP="00B5761D"/>
  </w:footnote>
  <w:footnote w:type="continuationNotice" w:id="1">
    <w:p w14:paraId="5B80B26B" w14:textId="77777777" w:rsidR="00252E42" w:rsidRDefault="00252E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3078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3637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4814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1A7C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BAB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2E42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2896"/>
    <w:rsid w:val="0030301D"/>
    <w:rsid w:val="00303F9E"/>
    <w:rsid w:val="00304F8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5F42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8B2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29C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3D4F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251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1E4B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56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436</TotalTime>
  <Pages>25</Pages>
  <Words>3076</Words>
  <Characters>16616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Felipe Mattos</cp:lastModifiedBy>
  <cp:revision>6</cp:revision>
  <cp:lastPrinted>2020-11-23T21:46:00Z</cp:lastPrinted>
  <dcterms:created xsi:type="dcterms:W3CDTF">2022-08-06T18:17:00Z</dcterms:created>
  <dcterms:modified xsi:type="dcterms:W3CDTF">2022-08-27T23:41:00Z</dcterms:modified>
</cp:coreProperties>
</file>